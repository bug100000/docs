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与我同行一期接口文档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1.所有的页面标识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首页: index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约伴详情页: trip_detail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发布页: trip_publish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个人主页: personal_home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我的发起: personal_publish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我的同行: personal_tx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我的草稿: personal_draft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申请记录: personal_apply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日志控制: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请求的日志:(logs/api.req.log)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前端</w:t>
      </w:r>
      <w:r>
        <w:rPr>
          <w:rFonts w:hint="eastAsia"/>
          <w:sz w:val="24"/>
          <w:szCs w:val="24"/>
          <w:lang w:val="en-US" w:eastAsia="zh-CN"/>
        </w:rPr>
        <w:t>调用接口时需要在</w:t>
      </w:r>
      <w:r>
        <w:rPr>
          <w:rFonts w:hint="eastAsia"/>
          <w:b/>
          <w:bCs/>
          <w:sz w:val="24"/>
          <w:szCs w:val="24"/>
          <w:lang w:val="en-US" w:eastAsia="zh-CN"/>
        </w:rPr>
        <w:t>请求header</w:t>
      </w:r>
      <w:r>
        <w:rPr>
          <w:rFonts w:hint="eastAsia"/>
          <w:sz w:val="24"/>
          <w:szCs w:val="24"/>
          <w:lang w:val="en-US" w:eastAsia="zh-CN"/>
        </w:rPr>
        <w:t xml:space="preserve">中添加如下字段: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uid: 当前用户id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page: 当前页面唯一标识(如上)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platform: 请求来自的平台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后端</w:t>
      </w:r>
      <w:r>
        <w:rPr>
          <w:rFonts w:hint="eastAsia"/>
          <w:sz w:val="24"/>
          <w:szCs w:val="24"/>
          <w:lang w:val="en-US" w:eastAsia="zh-CN"/>
        </w:rPr>
        <w:t>获取上述header中的字段，并且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获取header中自身携带的以下字段: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user_agent用户设备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method请求的方法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后端获取请求的当前系统时间localTime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响应的日志:(logs/api.res.log)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响应的当前系统时间localTime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响应状态码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响应数据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后端生成的唯一标识(与请求对应)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日志实例：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请求日志: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标识|请求时间|IP|页面标识|请求url|请亲方式|uid|platform|user_agent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dee1a820-6644-11e8-b6a2-9b929de148c9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2018-06-02T17:11:01+08:00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|index|/api/index|POST|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1245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|wechat|PostmanRuntime/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响应日志: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格式: 标识|响应时间|响应状态|响应数据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 xml:space="preserve">实例: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33e38e70-6653-11e8-9fad-b3f25a9f6505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2018-06-02T18:53:37+08:00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40004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"资源不存在"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api接口请求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请求的整体结构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请求: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url: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/api/searchKey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header: 添加规定的条件,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type: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key: val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响应:(响应的body部分)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http状态码为200情况下: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code: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2000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msg: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success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data: {  // 这里存放的数据详细</w:t>
      </w:r>
    </w:p>
    <w:p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3.1.1</w:t>
      </w:r>
      <w:r>
        <w:rPr>
          <w:rFonts w:hint="eastAsia"/>
          <w:lang w:val="en-US" w:eastAsia="zh-CN"/>
        </w:rPr>
        <w:t>依据关键词搜索相关行程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"/>
        <w:gridCol w:w="1423"/>
        <w:gridCol w:w="711"/>
        <w:gridCol w:w="1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搜索的词</w:t>
            </w:r>
          </w:p>
        </w:tc>
        <w:tc>
          <w:tcPr>
            <w:tcW w:w="213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8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3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这里请求在发送至后台时，后台需要1.拿取传递的数据，搜索相关记录(mysql) 2.将搜索词记录在热词日志中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3.1.2</w:t>
      </w:r>
      <w:r>
        <w:rPr>
          <w:rFonts w:hint="eastAsia"/>
          <w:lang w:val="en-US" w:eastAsia="zh-CN"/>
        </w:rPr>
        <w:t>行程分页查询(刚进入首页其实是查询第一页的内容，依据触发日期先后)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/v1/queryTripListByWord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当前搜索的页数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每页显示的条数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先默认为10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当前搜索词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说明: </w:t>
      </w:r>
      <w:r>
        <w:rPr>
          <w:rFonts w:hint="eastAsia"/>
          <w:color w:val="auto"/>
          <w:lang w:val="en-US" w:eastAsia="zh-CN"/>
        </w:rPr>
        <w:t>当keyword为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时，后端直接从缓存中拿取相关数据即可。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3.2约伴详情页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</w:t>
      </w:r>
      <w:r>
        <w:rPr>
          <w:rFonts w:hint="eastAsia"/>
          <w:lang w:val="en-US" w:eastAsia="zh-CN"/>
        </w:rPr>
        <w:t>依据行程id查询详细信息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publish_user_wx_portriat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同行人的信息 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[{user_id: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tcBorders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当前用户对于此行程的状态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后端需要查询两张表: 行程基本信息表, 申请记录表(主要确定</w:t>
      </w:r>
      <w:r>
        <w:rPr>
          <w:rFonts w:hint="eastAsia"/>
          <w:vertAlign w:val="baseline"/>
          <w:lang w:val="en-US" w:eastAsia="zh-CN"/>
        </w:rPr>
        <w:t>apply_status_to_add字段的值</w:t>
      </w:r>
      <w:r>
        <w:rPr>
          <w:rFonts w:hint="eastAsia"/>
          <w:lang w:val="en-US" w:eastAsia="zh-CN"/>
        </w:rPr>
        <w:t>)，这里两者没有先后依赖关系，建议promise.all同时查询(async/await只在存在先后依赖关系使用)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</w:t>
      </w:r>
      <w:r>
        <w:rPr>
          <w:rFonts w:hint="eastAsia"/>
          <w:lang w:val="en-US" w:eastAsia="zh-CN"/>
        </w:rPr>
        <w:t>申请参团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/v1/requestJoin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后端在插入记录时需要判断是否有匹配当前信息的记录，如果存在并且为申请中...则不插入，并返回前端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获取申请列表(对于发起人)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/v1/queryTripApplyList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满足搜索条件的行程列表</w:t>
            </w:r>
          </w:p>
        </w:tc>
        <w:tc>
          <w:tcPr>
            <w:tcW w:w="2848" w:type="dxa"/>
            <w:gridSpan w:val="2"/>
            <w:shd w:val="clear" w:color="auto" w:fill="E7E6E6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申请的行程id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申请人基本信息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{user_id:用户id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,user_wx_name: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,user_wx_portriat: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0申请中 1同意 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申请日期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2018-06-03 12:54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</w:t>
      </w:r>
      <w:r>
        <w:rPr>
          <w:rFonts w:hint="eastAsia"/>
          <w:lang w:val="en-US" w:eastAsia="zh-CN"/>
        </w:rPr>
        <w:t>发布人同意参团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后端需要同时操作两张表，使用mysql的事务，操作行程基本信息表(添加同意的人)，与申请记录表(修改记录状态)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</w:t>
      </w:r>
      <w:r>
        <w:rPr>
          <w:rFonts w:hint="eastAsia"/>
          <w:lang w:val="en-US" w:eastAsia="zh-CN"/>
        </w:rPr>
        <w:t>发布人不同意参团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/v1/notAgreeJoin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后端只需要操作申请记录表(修改记录状态)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3.2.5</w:t>
      </w:r>
      <w:r>
        <w:rPr>
          <w:rFonts w:hint="eastAsia"/>
          <w:lang w:val="en-US" w:eastAsia="zh-CN"/>
        </w:rPr>
        <w:t>退出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请求成功，直接操作数据，如果返回成功则直接改变状态为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申请参团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说明:</w:t>
      </w:r>
      <w:r>
        <w:rPr>
          <w:rFonts w:hint="eastAsia"/>
          <w:lang w:val="en-US" w:eastAsia="zh-CN"/>
        </w:rPr>
        <w:t xml:space="preserve"> 后端在插入记录时需要判断是否有匹配当前信息的记录，并且为已经退出.则不插入，并返回前端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你已退出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的code(20003); 如果可以退出，则同样需要mysql事务同时操作行程记录表与申请记录表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3.2.6</w:t>
      </w:r>
      <w:r>
        <w:rPr>
          <w:rFonts w:hint="eastAsia"/>
          <w:lang w:val="en-US" w:eastAsia="zh-CN"/>
        </w:rPr>
        <w:t>在当前行程下评论团中其他人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/v1/merberComment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sdfd32424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行程结束日期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sdf343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请求成功变为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等待同意中...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这里依据code码即可判断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4.1</w:t>
      </w:r>
      <w:r>
        <w:rPr>
          <w:rFonts w:hint="eastAsia"/>
          <w:lang w:val="en-US" w:eastAsia="zh-CN"/>
        </w:rPr>
        <w:t xml:space="preserve"> 发布行程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/v1/publishTrip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4.2</w:t>
      </w:r>
      <w:r>
        <w:rPr>
          <w:rFonts w:hint="eastAsia"/>
          <w:lang w:val="en-US" w:eastAsia="zh-CN"/>
        </w:rPr>
        <w:t xml:space="preserve"> 编辑发布(包括我的草稿)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/v1/saveTrip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包括发起者的人数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结果依据code判断</w:t>
            </w: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8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5.我的发起页，我的同行页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5.1</w:t>
      </w:r>
      <w:r>
        <w:rPr>
          <w:rFonts w:hint="eastAsia"/>
          <w:lang w:val="en-US" w:eastAsia="zh-CN"/>
        </w:rPr>
        <w:t xml:space="preserve"> 依据user_id获取用户发起的行程记录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/v1/queryMyPublish   /v1/queryMyTx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user_wx_name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用户昵称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user_wx_portriat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用户头像连接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htpps://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trip_status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参团人的信息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'[{"user_id":"1","user_wx_portriat":"https://imgs.wx.com/userid=23425"}]'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trip_has_news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是否有新状态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/ 1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说明：我的发布与我的同行都是搜索行程基本信息表(根据行程发布先后)，联表查询申请记录表来确定trip_has_new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6.我的草稿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eastAsia"/>
          <w:lang w:val="en-US" w:eastAsia="zh-CN"/>
        </w:rPr>
        <w:t>依据user_id查询trip_status = -1的记录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/v1/queryMyDraftList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行程创建时间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2018-02-03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trip_merber_count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</w:t>
            </w: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trip_other_desc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这里点击继续编辑跳转至发布页面，前端接受相关数据到发布页面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7.申请记录页面(我申请)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7.1依据user_id查询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/v1/queryMyRequestList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trip_end_location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目的地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故宫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trip_start_time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开始时间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apply_status_to_add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apply_status_to_publisher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对于发起人是否有新状态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apply_status_to_user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对于参加人是否有新状态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发起人的相关信息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'[{"user_id":"1","user_wx_portriat":"https://imgs.wx.com/userid=23425"},"user_wx_name":'张三']'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8.对我的评论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/v1/queryCommentToMe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每页显示的数量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tripList</w:t>
            </w:r>
          </w:p>
        </w:tc>
        <w:tc>
          <w:tcPr>
            <w:tcW w:w="2846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848" w:type="dxa"/>
            <w:gridSpan w:val="2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restart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trip_comment_id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trip_comment_from_user_info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评论发起人信息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{user_id:'',user_wx_name:'',user_wx_portriat:''}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trip_comment_content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trip_comment_create_time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trip_end_time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结束时间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2018-03-25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vMerge w:val="continue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trip_comment_trip_info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评论对应的行程概述信息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{trip_id:'',trip_end_location:'',trip_end_time:''}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9.个人主页和首页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在进入页面后需要查询当前用户是否有新状态未处理，这里需要调用接口查询，然后在相关位置展示红点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712"/>
        <w:gridCol w:w="1422"/>
        <w:gridCol w:w="1424"/>
        <w:gridCol w:w="711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/v1/myNews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40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40" w:type="dxa"/>
            <w:gridSpan w:val="6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trip_apply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表示是否申请状态有新状态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trip_publish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我的发布有新状态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46" w:type="dxa"/>
            <w:gridSpan w:val="2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6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trip_comment</w:t>
            </w:r>
          </w:p>
        </w:tc>
        <w:tc>
          <w:tcPr>
            <w:tcW w:w="2848" w:type="dxa"/>
            <w:gridSpan w:val="2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 是否有新评论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后期：在首页查询一次是否有新状态，表示红点；在进入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时需要查询不同模块的新状态的数量统计。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EA5BE"/>
    <w:multiLevelType w:val="singleLevel"/>
    <w:tmpl w:val="D24EA5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8C5683"/>
    <w:multiLevelType w:val="singleLevel"/>
    <w:tmpl w:val="D68C568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4914F924"/>
    <w:multiLevelType w:val="singleLevel"/>
    <w:tmpl w:val="4914F92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370330C"/>
    <w:multiLevelType w:val="singleLevel"/>
    <w:tmpl w:val="7370330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A3B4D"/>
    <w:rsid w:val="03165CA7"/>
    <w:rsid w:val="050C51FB"/>
    <w:rsid w:val="0534519E"/>
    <w:rsid w:val="0FBB2D2C"/>
    <w:rsid w:val="16D96602"/>
    <w:rsid w:val="1A80321F"/>
    <w:rsid w:val="1C445FAA"/>
    <w:rsid w:val="1D463B0A"/>
    <w:rsid w:val="1EE85350"/>
    <w:rsid w:val="212A091D"/>
    <w:rsid w:val="27E7185A"/>
    <w:rsid w:val="28C64F07"/>
    <w:rsid w:val="29CF4AE2"/>
    <w:rsid w:val="2CB516C4"/>
    <w:rsid w:val="2DA029A0"/>
    <w:rsid w:val="31F61C08"/>
    <w:rsid w:val="32C82D78"/>
    <w:rsid w:val="33512E3E"/>
    <w:rsid w:val="33CA70AD"/>
    <w:rsid w:val="361C5AC0"/>
    <w:rsid w:val="36DF24F0"/>
    <w:rsid w:val="37EC12EE"/>
    <w:rsid w:val="38BD1FD2"/>
    <w:rsid w:val="38D65DBC"/>
    <w:rsid w:val="415B62C0"/>
    <w:rsid w:val="46155308"/>
    <w:rsid w:val="48932FE1"/>
    <w:rsid w:val="48CD53F7"/>
    <w:rsid w:val="48F87CA0"/>
    <w:rsid w:val="4E2A3B4D"/>
    <w:rsid w:val="516B31FB"/>
    <w:rsid w:val="55BD6E13"/>
    <w:rsid w:val="5A3138A3"/>
    <w:rsid w:val="5D543A67"/>
    <w:rsid w:val="644857E5"/>
    <w:rsid w:val="68446AF7"/>
    <w:rsid w:val="6B2A1757"/>
    <w:rsid w:val="6D535020"/>
    <w:rsid w:val="6DC94265"/>
    <w:rsid w:val="72C53567"/>
    <w:rsid w:val="7399293B"/>
    <w:rsid w:val="74E86245"/>
    <w:rsid w:val="77C341F9"/>
    <w:rsid w:val="794B4798"/>
    <w:rsid w:val="79524001"/>
    <w:rsid w:val="7B9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2018-05-29T14:34:00Z</dcterms:created>
  <dc:creator>雨V楠</dc:creator>
  <cp:lastModifiedBy>雨V楠</cp:lastModifiedBy>
  <dcterms:modified xsi:type="dcterms:W3CDTF">2018-06-04T11:07:04Z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